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16" w:rsidRDefault="009116D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引导行业自治</w:t>
      </w:r>
      <w:bookmarkStart w:id="0" w:name="_GoBack"/>
      <w:bookmarkEnd w:id="0"/>
    </w:p>
    <w:p w:rsidR="009E2B16" w:rsidRDefault="009E2B16">
      <w:pPr>
        <w:jc w:val="center"/>
        <w:rPr>
          <w:b/>
          <w:bCs/>
          <w:sz w:val="32"/>
          <w:szCs w:val="40"/>
        </w:rPr>
      </w:pPr>
    </w:p>
    <w:p w:rsidR="009E2B16" w:rsidRDefault="009116D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71770" cy="2128520"/>
            <wp:effectExtent l="0" t="0" r="5080" b="5080"/>
            <wp:docPr id="6" name="图片 6" descr="$4ZF~`4MUX2_ZZ6_~D)M5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4ZF~`4MUX2_ZZ6_~D)M54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16" w:rsidRDefault="009E2B16">
      <w:pPr>
        <w:rPr>
          <w:b/>
          <w:bCs/>
        </w:rPr>
      </w:pPr>
    </w:p>
    <w:p w:rsidR="009E2B16" w:rsidRDefault="009116D8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【内涵阐释】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党的十八大以来，为全面建成小康社会，实现中华民族伟大复兴的中国梦，党中央作出了统筹推进中国特色社会主义事业“五位一体”的总体布局和协调推进“四个全面”的战略布局。作为“五位一体”中重要组成部分的“社会建设”是人们获得感最直接、最现实的体现。在完善“社会建设”中，解决社会问题的出路在于扩大社会和公众的参与，促进非政府性质的社会组织和行业协会的发展，引导行业协会参与社会建设、开展社会治理。迈入新时代，行业协会在政府和企业之间的桥梁作用日益凸显，逐渐填补政府不到位和市场“失灵”的空白，促进行业健康、稳定、有序的发</w:t>
      </w:r>
      <w:r>
        <w:rPr>
          <w:rFonts w:hint="eastAsia"/>
        </w:rPr>
        <w:t>展。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所谓行业自治，实质就是同一行业中的相关主体成立行业协会组织，根据协会成员的授权制定行业规则，并将这些规则在成员授权范围内强制实施的权力。引导行业自治要靠政府引导各行业确立行业自治规则，直接实现自治目的，从而实现行业利益最大化，保障行业有序竞争、良性发展。</w:t>
      </w:r>
    </w:p>
    <w:p w:rsidR="009E2B16" w:rsidRDefault="009116D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【方法应用】</w:t>
      </w:r>
    </w:p>
    <w:p w:rsidR="009E2B16" w:rsidRDefault="009116D8">
      <w:pPr>
        <w:spacing w:line="360" w:lineRule="auto"/>
        <w:ind w:firstLine="420"/>
      </w:pPr>
      <w:r>
        <w:rPr>
          <w:rFonts w:hint="eastAsia"/>
        </w:rPr>
        <w:t>引导行业自治</w:t>
      </w:r>
      <w:r>
        <w:rPr>
          <w:rFonts w:hint="eastAsia"/>
        </w:rPr>
        <w:t>一般在以下题目中我们会常用。</w:t>
      </w:r>
    </w:p>
    <w:p w:rsidR="009E2B16" w:rsidRDefault="009116D8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行业缺乏统一规范。当我们发现题目中有多数从业人员或诸多企业“各自为阵”、“各搞一套”，自己定经营规模、生产标准等，我们要引导行业自治，制定统一的行业规范。比如时下发展兴旺繁荣的美容服务业，形色各</w:t>
      </w:r>
      <w:r>
        <w:rPr>
          <w:rFonts w:hint="eastAsia"/>
        </w:rPr>
        <w:t>异的美容院不断涌现，经营分散，美容产品各种各样，产品价格从几十元到上万元不等，美容从业人员良莠不齐。这些现状产生的原因也是由于行业缺乏统一标准，这个时候我们就可以引导美容行业自治。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行业出现诸多乱象。当题目中出现某一行业领域出现了很多问题、爆发了一些不好的现象时，我们也可以引导行业自治，发挥行业协会的优势，加强行业自律。比如，在“民以食为天”的食品行业，当前出现各类无证经营的黑作坊、没有健康证的黑厨师、未达食品标准的黑暗料理等乱象。此时，就可以通过引导行业自治的方式，协同政府共同监督食品生产经营者依法生</w:t>
      </w:r>
      <w:r>
        <w:rPr>
          <w:rFonts w:hint="eastAsia"/>
        </w:rPr>
        <w:t>产经营，保证食品安全。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政府监管的难度大。当题目中谈到一些新兴产业，刚刚兴起或是仍处在蓬勃发展中，但囿于政府人员、技术、管理等原因，对该行业的监管难度比较大，我们亦可以引导行业自治，通过确立行业自治规则，综合运用更多的手段，直接实现治理目的。比如，互联网服务行业，网络平台经常出现违法信息，如非法传播他人裸照、发布辱骂他人等，相比较政府的事后治理，就可以先引导互联网行业自治，通过明确的行业规则要求所有网络服务提供者设置特定的过滤机制，直接对违法信息进行物理上的定向清除，借助行业自治的事前或事中机制，有效预</w:t>
      </w:r>
      <w:r>
        <w:rPr>
          <w:rFonts w:hint="eastAsia"/>
        </w:rPr>
        <w:t>防违法行为发生或防止违法后果的进一步扩大。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引导行业自治虽然好理解，但在答题的过程中，往往没有细节，车轱辘话来回说等问题。咱们怎么才能避免这些问题，让行业自治答得既亮眼又不空洞呢？可以从下面的方法入手。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我们知道，对策最好的表达方式是重点前置</w:t>
      </w:r>
      <w:r>
        <w:rPr>
          <w:rFonts w:hint="eastAsia"/>
        </w:rPr>
        <w:t>+</w:t>
      </w:r>
      <w:r>
        <w:rPr>
          <w:rFonts w:hint="eastAsia"/>
        </w:rPr>
        <w:t>内容展开。在答具体引导时，前置重点可以用概括，即对后面展开内容的概括性的表述，这种方法比较简单。也可以用目的代替，比如，美容业缺乏统一的规范标准，我们就可以说：“第一，实现行业标准清晰。”通过目的的方式传达我们的意图，但由于最终的目的都要落到引导行业自治这一点上，所以</w:t>
      </w:r>
      <w:r>
        <w:rPr>
          <w:rFonts w:hint="eastAsia"/>
        </w:rPr>
        <w:t>为避免语言重复，建议采用概括式作答方式，直接概括如引导，再继续具体阐述引导的方式。</w:t>
      </w:r>
    </w:p>
    <w:p w:rsidR="009E2B16" w:rsidRPr="00F866F5" w:rsidRDefault="009116D8">
      <w:pPr>
        <w:spacing w:line="360" w:lineRule="auto"/>
        <w:ind w:firstLineChars="200" w:firstLine="420"/>
      </w:pPr>
      <w:r>
        <w:rPr>
          <w:rFonts w:hint="eastAsia"/>
        </w:rPr>
        <w:t>而内容展开，</w:t>
      </w:r>
      <w:r>
        <w:rPr>
          <w:rFonts w:hint="eastAsia"/>
        </w:rPr>
        <w:t>一般有</w:t>
      </w:r>
      <w:r>
        <w:rPr>
          <w:rFonts w:hint="eastAsia"/>
        </w:rPr>
        <w:t>三</w:t>
      </w:r>
      <w:r>
        <w:rPr>
          <w:rFonts w:hint="eastAsia"/>
        </w:rPr>
        <w:t>个方面可以表述</w:t>
      </w:r>
      <w:r>
        <w:rPr>
          <w:rFonts w:hint="eastAsia"/>
        </w:rPr>
        <w:t>，</w:t>
      </w:r>
      <w:r>
        <w:rPr>
          <w:rFonts w:hint="eastAsia"/>
        </w:rPr>
        <w:t>是从行业自治的三个发展程度出发，分别是行业协会成立之初开始自治、行业协会发展中有效自治、行业协会治理比较成熟。三个方面的对策可以作为以引导行业自治的通用答题点，也可以根据题目中的行业特点选择性作答。比如</w:t>
      </w:r>
      <w:r>
        <w:rPr>
          <w:rFonts w:hint="eastAsia"/>
        </w:rPr>
        <w:t>:</w:t>
      </w:r>
    </w:p>
    <w:p w:rsidR="009E2B16" w:rsidRPr="00F866F5" w:rsidRDefault="009116D8">
      <w:pPr>
        <w:numPr>
          <w:ilvl w:val="0"/>
          <w:numId w:val="2"/>
        </w:numPr>
        <w:spacing w:line="360" w:lineRule="auto"/>
        <w:ind w:firstLineChars="200" w:firstLine="420"/>
      </w:pPr>
      <w:r w:rsidRPr="00F866F5">
        <w:rPr>
          <w:rFonts w:hint="eastAsia"/>
        </w:rPr>
        <w:t>题干中的行业是新兴发展的、没有统一行业规范的，那就必须作答第一点：</w:t>
      </w:r>
      <w:r w:rsidRPr="00F866F5">
        <w:rPr>
          <w:rFonts w:hint="eastAsia"/>
        </w:rPr>
        <w:t>减少行业协会审批手续，</w:t>
      </w:r>
      <w:r w:rsidRPr="00F866F5">
        <w:rPr>
          <w:rFonts w:hint="eastAsia"/>
        </w:rPr>
        <w:t>引导行业开展自治。并</w:t>
      </w:r>
      <w:r w:rsidRPr="00F866F5">
        <w:rPr>
          <w:rFonts w:hint="eastAsia"/>
        </w:rPr>
        <w:t>将该条进行具体解释，即如何减少审批手续，鼓励行业成立协会呢？可以从成立协会的流</w:t>
      </w:r>
      <w:r w:rsidRPr="00F866F5">
        <w:rPr>
          <w:rFonts w:hint="eastAsia"/>
        </w:rPr>
        <w:t>程出发，一般包括降低协会会员数量、放宽固定地址要求、减少活动资金数额、放松经费来源限制等。</w:t>
      </w:r>
    </w:p>
    <w:p w:rsidR="009E2B16" w:rsidRPr="00F866F5" w:rsidRDefault="009116D8">
      <w:pPr>
        <w:numPr>
          <w:ilvl w:val="0"/>
          <w:numId w:val="2"/>
        </w:numPr>
        <w:spacing w:line="360" w:lineRule="auto"/>
        <w:ind w:firstLineChars="200" w:firstLine="420"/>
      </w:pPr>
      <w:r w:rsidRPr="00F866F5">
        <w:rPr>
          <w:rFonts w:hint="eastAsia"/>
        </w:rPr>
        <w:t>题干中涉及的行业是与日常生活紧密联系，有行业协会参与治理，那就可以选择第二点：</w:t>
      </w:r>
      <w:r w:rsidRPr="00F866F5">
        <w:rPr>
          <w:rFonts w:hint="eastAsia"/>
        </w:rPr>
        <w:t>组织协会人员培训交流</w:t>
      </w:r>
      <w:r w:rsidRPr="00F866F5">
        <w:rPr>
          <w:rFonts w:hint="eastAsia"/>
        </w:rPr>
        <w:t>，引导行业有效自治。</w:t>
      </w:r>
      <w:r w:rsidRPr="00F866F5">
        <w:rPr>
          <w:rFonts w:hint="eastAsia"/>
        </w:rPr>
        <w:t>即政府要多组织座谈会、多开展交流活动，将单个协会成员或多个代表协会组织起来，一方面强调行业自治的重要性，提高思想重</w:t>
      </w:r>
      <w:r w:rsidRPr="00F866F5">
        <w:rPr>
          <w:rFonts w:hint="eastAsia"/>
        </w:rPr>
        <w:lastRenderedPageBreak/>
        <w:t>视；另一方面传递行业自治经验，提升自治效果。</w:t>
      </w:r>
    </w:p>
    <w:p w:rsidR="009E2B16" w:rsidRDefault="009116D8">
      <w:pPr>
        <w:numPr>
          <w:ilvl w:val="0"/>
          <w:numId w:val="2"/>
        </w:numPr>
        <w:spacing w:line="360" w:lineRule="auto"/>
        <w:ind w:firstLineChars="200" w:firstLine="420"/>
      </w:pPr>
      <w:r w:rsidRPr="00F866F5">
        <w:rPr>
          <w:rFonts w:hint="eastAsia"/>
        </w:rPr>
        <w:t>题干中提到的行业类型有行业自治组织，并取得了一定的成绩，行业自治程度较为成熟，那我们就可以答第三点：</w:t>
      </w:r>
      <w:r w:rsidRPr="00F866F5">
        <w:rPr>
          <w:rFonts w:hint="eastAsia"/>
        </w:rPr>
        <w:t>营造行业协会自治环境</w:t>
      </w:r>
      <w:r w:rsidRPr="00F866F5">
        <w:rPr>
          <w:rFonts w:hint="eastAsia"/>
        </w:rPr>
        <w:t>，促进行业自治管理。</w:t>
      </w:r>
      <w:r w:rsidRPr="00F866F5">
        <w:rPr>
          <w:rFonts w:hint="eastAsia"/>
        </w:rPr>
        <w:t>如</w:t>
      </w:r>
      <w:r w:rsidRPr="00F866F5">
        <w:rPr>
          <w:rFonts w:hint="eastAsia"/>
        </w:rPr>
        <w:t>何营造环境呢？主要靠政府，一是在全社会大力宣传行业协会的作用，形成全民了解行业协会的环境，提高行业协会的地位，；二是在法律上，比如《行政法》上明确行业协会的</w:t>
      </w:r>
      <w:r>
        <w:rPr>
          <w:rFonts w:hint="eastAsia"/>
        </w:rPr>
        <w:t>自治权限，明确行业协会的职能，便于行业自治管理。</w:t>
      </w:r>
    </w:p>
    <w:p w:rsidR="009E2B16" w:rsidRDefault="009116D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【示范答题】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问题：对于美容行业出现的经营乱象，你怎么看？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示范答题：</w:t>
      </w:r>
      <w:r>
        <w:rPr>
          <w:rFonts w:hint="eastAsia"/>
        </w:rPr>
        <w:t>------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随着经济生活水平的提高，越来越多的人寻求以美容的方式来提升颜值。但解决美容行业乱象，重要的是引导美容行业自治。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第一，减少行业协会审批手续。引导行业开展自治，一方面灵活减少美容行业协会会员的数量；另一方面，减少协会活动资金数额、放松经费来源限制，从而让美容行业朝着健康、美丽的方向发展。</w:t>
      </w:r>
    </w:p>
    <w:p w:rsidR="009E2B16" w:rsidRDefault="009116D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【语言提亮】</w:t>
      </w:r>
    </w:p>
    <w:p w:rsidR="009E2B16" w:rsidRDefault="009116D8">
      <w:pPr>
        <w:numPr>
          <w:ilvl w:val="0"/>
          <w:numId w:val="3"/>
        </w:numPr>
        <w:spacing w:line="360" w:lineRule="auto"/>
        <w:ind w:firstLineChars="200" w:firstLine="420"/>
      </w:pPr>
      <w:r>
        <w:rPr>
          <w:rFonts w:hint="eastAsia"/>
        </w:rPr>
        <w:t>科学、权威、统一的健康美容服务规范，不仅是行业发展的亟需，也是当今广大美容消费者的普遍诉求。</w:t>
      </w:r>
    </w:p>
    <w:p w:rsidR="009E2B16" w:rsidRDefault="009116D8">
      <w:pPr>
        <w:numPr>
          <w:ilvl w:val="0"/>
          <w:numId w:val="3"/>
        </w:numPr>
        <w:spacing w:line="360" w:lineRule="auto"/>
        <w:ind w:firstLineChars="200" w:firstLine="420"/>
      </w:pPr>
      <w:r>
        <w:rPr>
          <w:rFonts w:hint="eastAsia"/>
        </w:rPr>
        <w:t>行业协会自治具有灵活性和组织性。一方面能够适应市场的变化，另一方面能够避免盲目竞争。</w:t>
      </w:r>
    </w:p>
    <w:p w:rsidR="009E2B16" w:rsidRDefault="009116D8">
      <w:pPr>
        <w:numPr>
          <w:ilvl w:val="0"/>
          <w:numId w:val="3"/>
        </w:numPr>
        <w:spacing w:line="360" w:lineRule="auto"/>
        <w:ind w:firstLineChars="200" w:firstLine="420"/>
      </w:pPr>
      <w:r>
        <w:rPr>
          <w:rFonts w:hint="eastAsia"/>
        </w:rPr>
        <w:t>行业协会自治是弥补政府失灵和市场失灵的需要。</w:t>
      </w:r>
    </w:p>
    <w:p w:rsidR="009E2B16" w:rsidRDefault="009116D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【真题指引】</w:t>
      </w:r>
    </w:p>
    <w:p w:rsidR="009E2B16" w:rsidRDefault="009116D8">
      <w:pPr>
        <w:spacing w:line="360" w:lineRule="auto"/>
        <w:ind w:firstLineChars="200" w:firstLine="422"/>
      </w:pPr>
      <w:r>
        <w:rPr>
          <w:rFonts w:hint="eastAsia"/>
          <w:b/>
          <w:bCs/>
        </w:rPr>
        <w:t>例题</w:t>
      </w:r>
      <w:r>
        <w:rPr>
          <w:rFonts w:hint="eastAsia"/>
          <w:b/>
          <w:bCs/>
        </w:rPr>
        <w:t>1</w:t>
      </w:r>
      <w:r>
        <w:rPr>
          <w:rFonts w:hint="eastAsia"/>
        </w:rPr>
        <w:t>你市养老服务行业人才流失比较严重，对此你怎么办？（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日下午广东省考面试真题）</w:t>
      </w:r>
    </w:p>
    <w:p w:rsidR="009E2B16" w:rsidRDefault="009116D8">
      <w:pPr>
        <w:spacing w:line="360" w:lineRule="auto"/>
        <w:ind w:firstLine="420"/>
      </w:pPr>
      <w:r>
        <w:rPr>
          <w:rFonts w:hint="eastAsia"/>
        </w:rPr>
        <w:t>随着中国老龄化社会的到来，养老服务行业正在兴起，但在养老服务行业的发展中出现一些问题，比如人才流失比较严重，其原因也在于该行业对服务人才的招聘、管理缺乏明确的制度规范，无论是薪资待遇还是社会地位都难以得到保障。这时我们在解决问题、作答对策时就可以说引导养老服务行业进行自治。</w:t>
      </w:r>
      <w:r>
        <w:rPr>
          <w:rFonts w:hint="eastAsia"/>
        </w:rPr>
        <w:t>作为对策的第一点，我们就可以进行如下表述：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第一，减少行业协会审批手续。引导养老服务行业开展自治，对于有自治意愿，并愿意形成统一制度规范的养老企业</w:t>
      </w:r>
      <w:r>
        <w:rPr>
          <w:rFonts w:hint="eastAsia"/>
        </w:rPr>
        <w:t>减少审批手续，一方面灵活减少行业协会会员的数量；另一方面，适度减少协会活动资金数额、放松经费来源限制，从而让养老服务行业朝着健康方向发</w:t>
      </w:r>
      <w:r>
        <w:rPr>
          <w:rFonts w:hint="eastAsia"/>
        </w:rPr>
        <w:lastRenderedPageBreak/>
        <w:t>展。</w:t>
      </w:r>
    </w:p>
    <w:p w:rsidR="009E2B16" w:rsidRDefault="009E2B16">
      <w:pPr>
        <w:spacing w:line="360" w:lineRule="auto"/>
        <w:ind w:firstLineChars="200" w:firstLine="420"/>
      </w:pPr>
    </w:p>
    <w:p w:rsidR="009E2B16" w:rsidRDefault="009116D8">
      <w:pPr>
        <w:spacing w:line="360" w:lineRule="auto"/>
        <w:ind w:firstLineChars="200" w:firstLine="422"/>
      </w:pPr>
      <w:r>
        <w:rPr>
          <w:rFonts w:hint="eastAsia"/>
          <w:b/>
          <w:bCs/>
        </w:rPr>
        <w:t>例题</w:t>
      </w:r>
      <w:r>
        <w:rPr>
          <w:rFonts w:hint="eastAsia"/>
          <w:b/>
          <w:bCs/>
        </w:rPr>
        <w:t>2</w:t>
      </w:r>
      <w:r>
        <w:rPr>
          <w:rFonts w:hint="eastAsia"/>
        </w:rPr>
        <w:t>当前快递行业存在隐私泄漏情况，你认为应该如何解决快递实名制和不愿意实名登记的问题？（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日上午广州市考）</w:t>
      </w:r>
    </w:p>
    <w:p w:rsidR="009E2B16" w:rsidRDefault="009116D8">
      <w:pPr>
        <w:spacing w:line="360" w:lineRule="auto"/>
        <w:ind w:firstLineChars="200" w:firstLine="420"/>
      </w:pPr>
      <w:r>
        <w:rPr>
          <w:rFonts w:hint="eastAsia"/>
        </w:rPr>
        <w:t>我们知道快递行业已与我们的生活密不可分，为生活的方方面面提供了巨大的便利。但目前，快递行业存在一些乱象和问题，即隐私泄露。对于解决实名制的问题，要靠社会各方力量的共同努力，但非常重要的力量之一就是依靠快递行业自身。这个时候我们就可以答引导快递行</w:t>
      </w:r>
      <w:r>
        <w:rPr>
          <w:rFonts w:hint="eastAsia"/>
        </w:rPr>
        <w:t>业自治。具体表述如下：</w:t>
      </w:r>
    </w:p>
    <w:p w:rsidR="009E2B16" w:rsidRDefault="009116D8">
      <w:pPr>
        <w:spacing w:line="360" w:lineRule="auto"/>
        <w:ind w:firstLineChars="200" w:firstLine="420"/>
        <w:rPr>
          <w:b/>
          <w:bCs/>
        </w:rPr>
      </w:pPr>
      <w:r>
        <w:rPr>
          <w:rFonts w:hint="eastAsia"/>
        </w:rPr>
        <w:t>第一，组织协会人员培训交流。引导快递行业有效自治，国家邮政总局组织顺丰等物流公司、菜鸟联盟快递企业开展座谈交流会，</w:t>
      </w:r>
      <w:r>
        <w:rPr>
          <w:rFonts w:hint="eastAsia"/>
        </w:rPr>
        <w:t>一方面强调快递行业自治的重要性，提高对用户隐私保护的思想重视程度；另一方面传递国外快递行业在用户实名制方面的治理经验，从而提出根治性的解决之策，让快递行业又快、又好的发展。</w:t>
      </w:r>
    </w:p>
    <w:p w:rsidR="009E2B16" w:rsidRDefault="009116D8">
      <w:pPr>
        <w:spacing w:line="360" w:lineRule="auto"/>
      </w:pPr>
      <w:r>
        <w:rPr>
          <w:rFonts w:hint="eastAsia"/>
        </w:rPr>
        <w:t xml:space="preserve">　</w:t>
      </w:r>
    </w:p>
    <w:sectPr w:rsidR="009E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D8" w:rsidRDefault="009116D8" w:rsidP="00F866F5">
      <w:r>
        <w:separator/>
      </w:r>
    </w:p>
  </w:endnote>
  <w:endnote w:type="continuationSeparator" w:id="0">
    <w:p w:rsidR="009116D8" w:rsidRDefault="009116D8" w:rsidP="00F8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D8" w:rsidRDefault="009116D8" w:rsidP="00F866F5">
      <w:r>
        <w:separator/>
      </w:r>
    </w:p>
  </w:footnote>
  <w:footnote w:type="continuationSeparator" w:id="0">
    <w:p w:rsidR="009116D8" w:rsidRDefault="009116D8" w:rsidP="00F8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84076A"/>
    <w:multiLevelType w:val="singleLevel"/>
    <w:tmpl w:val="D384076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3858EFF"/>
    <w:multiLevelType w:val="singleLevel"/>
    <w:tmpl w:val="E3858EF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19D56C1"/>
    <w:multiLevelType w:val="singleLevel"/>
    <w:tmpl w:val="419D56C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01FA3"/>
    <w:rsid w:val="009116D8"/>
    <w:rsid w:val="009B2194"/>
    <w:rsid w:val="009E2B16"/>
    <w:rsid w:val="00F866F5"/>
    <w:rsid w:val="1AA01F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3C550A-14FE-4769-B0A3-1C171FD4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66F5"/>
    <w:rPr>
      <w:kern w:val="2"/>
      <w:sz w:val="18"/>
      <w:szCs w:val="18"/>
    </w:rPr>
  </w:style>
  <w:style w:type="paragraph" w:styleId="a4">
    <w:name w:val="footer"/>
    <w:basedOn w:val="a"/>
    <w:link w:val="Char0"/>
    <w:rsid w:val="00F8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66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y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7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汪亚运</dc:creator>
  <cp:lastModifiedBy>wangyy</cp:lastModifiedBy>
  <cp:revision>2</cp:revision>
  <dcterms:created xsi:type="dcterms:W3CDTF">2018-10-06T12:23:00Z</dcterms:created>
  <dcterms:modified xsi:type="dcterms:W3CDTF">2018-10-07T04:43:00Z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